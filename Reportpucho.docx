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2129384759"/>
        <w:docPartObj>
          <w:docPartGallery w:val="Cover Pages"/>
          <w:docPartUnique/>
        </w:docPartObj>
      </w:sdtPr>
      <w:sdtEndPr/>
      <w:sdtContent>
        <w:p w:rsidR="008370CB" w:rsidRDefault="00BC2857">
          <w:pPr>
            <w:pStyle w:val="Header"/>
          </w:pPr>
          <w:r>
            <w:rPr>
              <w:noProof/>
              <w:lang w:eastAsia="en-US"/>
            </w:rPr>
            <mc:AlternateContent>
              <mc:Choice Requires="wps">
                <w:drawing>
                  <wp:anchor distT="0" distB="0" distL="114300" distR="114300" simplePos="0" relativeHeight="251661312" behindDoc="0" locked="0" layoutInCell="1" allowOverlap="1"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370CB" w:rsidRDefault="008370C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6"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" fillcolor="#a9a57c [3204]" stroked="f" strokeweight="2pt">
                    <v:path arrowok="t"/>
                    <v:textbox>
                      <w:txbxContent>
                        <w:p w:rsidR="008370CB" w:rsidRDefault="008370CB"/>
                      </w:txbxContent>
                    </v:textbox>
                    <w10:wrap anchorx="page" anchory="page"/>
                  </v:rect>
                </w:pict>
              </mc:Fallback>
            </mc:AlternateContent>
          </w:r>
        </w:p>
        <w:p w:rsidR="008370CB" w:rsidRDefault="00BC2857">
          <w:pPr>
            <w:pStyle w:val="Title"/>
          </w:pPr>
          <w:r>
            <w:rPr>
              <w:noProof/>
              <w:color w:val="000000"/>
              <w:lang w:eastAsia="en-US"/>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editId="26C9CBD7">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color w:val="DFDCB7" w:themeColor="background2"/>
                                  </w:rPr>
                                  <w:alias w:val="Subtitle"/>
                                  <w:id w:val="-1879006585"/>
                                  <w:placeholder>
                                    <w:docPart w:val="E2124E7CFC8F4F2CBAD58CFA0B9A2EBF"/>
                                  </w:placeholder>
                                  <w:dataBinding w:prefixMappings="xmlns:ns0='http://schemas.openxmlformats.org/package/2006/metadata/core-properties' xmlns:ns1='http://purl.org/dc/elements/1.1/'" w:xpath="/ns0:coreProperties[1]/ns1:subject[1]" w:storeItemID="{6C3C8BC8-F283-45AE-878A-BAB7291924A1}"/>
                                  <w:text/>
                                </w:sdtPr>
                                <w:sdtEndPr/>
                                <w:sdtContent>
                                  <w:p w:rsidR="008370CB" w:rsidRDefault="006B17C9">
                                    <w:pPr>
                                      <w:pStyle w:val="Subtitle"/>
                                      <w:rPr>
                                        <w:color w:val="DFDCB7" w:themeColor="background2"/>
                                      </w:rPr>
                                    </w:pPr>
                                    <w:r>
                                      <w:rPr>
                                        <w:color w:val="DFDCB7" w:themeColor="background2"/>
                                      </w:rPr>
                                      <w:t>NY taxi time prediction</w:t>
                                    </w:r>
                                    <w:r w:rsidR="002C1755">
                                      <w:rPr>
                                        <w:color w:val="DFDCB7" w:themeColor="background2"/>
                                      </w:rPr>
                                      <w:t xml:space="preserve">     </w:t>
                                    </w:r>
                                  </w:p>
                                </w:sdtContent>
                              </w:sdt>
                              <w:p w:rsidR="008370CB" w:rsidRDefault="002C1755">
                                <w:pPr>
                                  <w:rPr>
                                    <w:color w:val="DFDCB7" w:themeColor="background2"/>
                                  </w:rPr>
                                </w:pPr>
                                <w:r>
                                  <w:rPr>
                                    <w:color w:val="DFDCB7" w:themeColor="background2"/>
                                  </w:rPr>
                                  <w:t xml:space="preserve">By: RISHIT DHOLAKIA </w:t>
                                </w:r>
                                <w:bookmarkStart w:id="0" w:name="_GoBack"/>
                                <w:bookmarkEnd w:id="0"/>
                              </w:p>
                              <w:p w:rsidR="008370CB" w:rsidRDefault="008370CB"/>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7" style="position:absolute;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" stroked="f" strokeweight="2pt">
                    <v:fill r:id="rId7" o:title="" recolor="t" rotate="t" type="tile"/>
                    <v:imagedata recolortarget="#6d634b [3122]"/>
                    <v:path arrowok="t"/>
                    <v:textbox inset="79.2pt,,21.6pt,223.2pt">
                      <w:txbxContent>
                        <w:sdt>
                          <w:sdtPr>
                            <w:rPr>
                              <w:color w:val="DFDCB7" w:themeColor="background2"/>
                            </w:rPr>
                            <w:alias w:val="Subtitle"/>
                            <w:id w:val="-1879006585"/>
                            <w:placeholder>
                              <w:docPart w:val="E2124E7CFC8F4F2CBAD58CFA0B9A2EBF"/>
                            </w:placeholder>
                            <w:dataBinding w:prefixMappings="xmlns:ns0='http://schemas.openxmlformats.org/package/2006/metadata/core-properties' xmlns:ns1='http://purl.org/dc/elements/1.1/'" w:xpath="/ns0:coreProperties[1]/ns1:subject[1]" w:storeItemID="{6C3C8BC8-F283-45AE-878A-BAB7291924A1}"/>
                            <w:text/>
                          </w:sdtPr>
                          <w:sdtEndPr/>
                          <w:sdtContent>
                            <w:p w:rsidR="008370CB" w:rsidRDefault="006B17C9">
                              <w:pPr>
                                <w:pStyle w:val="Subtitle"/>
                                <w:rPr>
                                  <w:color w:val="DFDCB7" w:themeColor="background2"/>
                                </w:rPr>
                              </w:pPr>
                              <w:r>
                                <w:rPr>
                                  <w:color w:val="DFDCB7" w:themeColor="background2"/>
                                </w:rPr>
                                <w:t>NY taxi time prediction</w:t>
                              </w:r>
                              <w:r w:rsidR="002C1755">
                                <w:rPr>
                                  <w:color w:val="DFDCB7" w:themeColor="background2"/>
                                </w:rPr>
                                <w:t xml:space="preserve">     </w:t>
                              </w:r>
                            </w:p>
                          </w:sdtContent>
                        </w:sdt>
                        <w:p w:rsidR="008370CB" w:rsidRDefault="002C1755">
                          <w:pPr>
                            <w:rPr>
                              <w:color w:val="DFDCB7" w:themeColor="background2"/>
                            </w:rPr>
                          </w:pPr>
                          <w:r>
                            <w:rPr>
                              <w:color w:val="DFDCB7" w:themeColor="background2"/>
                            </w:rPr>
                            <w:t xml:space="preserve">By: RISHIT DHOLAKIA </w:t>
                          </w:r>
                          <w:bookmarkStart w:id="1" w:name="_GoBack"/>
                          <w:bookmarkEnd w:id="1"/>
                        </w:p>
                        <w:p w:rsidR="008370CB" w:rsidRDefault="008370CB"/>
                      </w:txbxContent>
                    </v:textbox>
                    <w10:wrap anchorx="page" anchory="page"/>
                  </v:rect>
                </w:pict>
              </mc:Fallback>
            </mc:AlternateContent>
          </w:r>
        </w:p>
        <w:p w:rsidR="00D354D5" w:rsidRDefault="00BC2857" w:rsidP="00D354D5">
          <w:pPr>
            <w:spacing w:after="200" w:line="276" w:lineRule="auto"/>
          </w:pPr>
          <w:r>
            <w:br w:type="page"/>
          </w:r>
        </w:p>
        <w:p w:rsidR="00D354D5" w:rsidRDefault="00522EC8" w:rsidP="00D354D5">
          <w:pPr>
            <w:spacing w:after="200" w:line="276" w:lineRule="auto"/>
          </w:pPr>
        </w:p>
      </w:sdtContent>
    </w:sdt>
    <w:p w:rsidR="008370CB" w:rsidRDefault="00DE161C" w:rsidP="00D354D5">
      <w:pPr>
        <w:pStyle w:val="Title"/>
      </w:pPr>
      <w:r>
        <w:t xml:space="preserve">Report </w:t>
      </w:r>
    </w:p>
    <w:p w:rsidR="008370CB" w:rsidRDefault="00522EC8">
      <w:pPr>
        <w:pStyle w:val="Subtitle"/>
      </w:pPr>
      <w:sdt>
        <w:sdtPr>
          <w:id w:val="1161806749"/>
          <w:placeholder>
            <w:docPart w:val="AE5370EB5F1849EC964BFF6690BD33A6"/>
          </w:placeholder>
          <w:dataBinding w:prefixMappings="xmlns:ns0='http://schemas.openxmlformats.org/package/2006/metadata/core-properties' xmlns:ns1='http://purl.org/dc/elements/1.1/'" w:xpath="/ns0:coreProperties[1]/ns1:subject[1]" w:storeItemID="{6C3C8BC8-F283-45AE-878A-BAB7291924A1}"/>
          <w:text/>
        </w:sdtPr>
        <w:sdtEndPr/>
        <w:sdtContent>
          <w:r w:rsidR="002C1755">
            <w:t xml:space="preserve">NY taxi time prediction     </w:t>
          </w:r>
        </w:sdtContent>
      </w:sdt>
      <w:r w:rsidR="00BC2857">
        <w:rPr>
          <w:noProof/>
          <w:lang w:eastAsia="en-US" w:bidi="ar-SA"/>
        </w:rPr>
        <mc:AlternateContent>
          <mc:Choice Requires="wpg">
            <w:drawing>
              <wp:anchor distT="0" distB="0" distL="114300" distR="114300" simplePos="0" relativeHeight="251663360" behindDoc="1" locked="0" layoutInCell="1" allowOverlap="1" wp14:editId="269DB2C0">
                <wp:simplePos x="0" y="0"/>
                <wp:positionH relativeFrom="page">
                  <wp:align>outside</wp:align>
                </wp:positionH>
                <wp:positionV relativeFrom="page">
                  <wp:align>center</wp:align>
                </wp:positionV>
                <wp:extent cx="3339101" cy="10058400"/>
                <wp:effectExtent l="0" t="0" r="0" b="0"/>
                <wp:wrapTight wrapText="bothSides">
                  <wp:wrapPolygon edited="0">
                    <wp:start x="4313" y="0"/>
                    <wp:lineTo x="4313" y="21559"/>
                    <wp:lineTo x="17252" y="21559"/>
                    <wp:lineTo x="17252" y="0"/>
                    <wp:lineTo x="4313" y="0"/>
                  </wp:wrapPolygon>
                </wp:wrapTight>
                <wp:docPr id="35" name="Group 35"/>
                <wp:cNvGraphicFramePr/>
                <a:graphic xmlns:a="http://schemas.openxmlformats.org/drawingml/2006/main">
                  <a:graphicData uri="http://schemas.microsoft.com/office/word/2010/wordprocessingGroup">
                    <wpg:wgp>
                      <wpg:cNvGrpSpPr/>
                      <wpg:grpSpPr>
                        <a:xfrm>
                          <a:off x="0" y="0"/>
                          <a:ext cx="3336200" cy="10058400"/>
                          <a:chOff x="0" y="0"/>
                          <a:chExt cx="3339101" cy="10058400"/>
                        </a:xfrm>
                      </wpg:grpSpPr>
                      <wps:wsp>
                        <wps:cNvPr id="92" name="Rectangle 24"/>
                        <wps:cNvSpPr>
                          <a:spLocks/>
                        </wps:cNvSpPr>
                        <wps:spPr>
                          <a:xfrm>
                            <a:off x="698643" y="0"/>
                            <a:ext cx="1943100"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370CB" w:rsidRDefault="008370CB"/>
                          </w:txbxContent>
                        </wps:txbx>
                        <wps:bodyPr rot="0" spcFirstLastPara="0" vertOverflow="overflow" horzOverflow="overflow" vert="horz" wrap="square" lIns="274320" tIns="3108960" rIns="274320" bIns="182880" numCol="1" spcCol="0" rtlCol="0" fromWordArt="0" anchor="t" anchorCtr="0" forceAA="0" compatLnSpc="1">
                          <a:prstTxWarp prst="textNoShape">
                            <a:avLst/>
                          </a:prstTxWarp>
                          <a:noAutofit/>
                        </wps:bodyPr>
                      </wps:wsp>
                      <wps:wsp>
                        <wps:cNvPr id="93" name="Rectangle 93"/>
                        <wps:cNvSpPr/>
                        <wps:spPr>
                          <a:xfrm>
                            <a:off x="0" y="0"/>
                            <a:ext cx="3339101"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43000</wp14:pctWidth>
                </wp14:sizeRelH>
                <wp14:sizeRelV relativeFrom="page">
                  <wp14:pctHeight>100000</wp14:pctHeight>
                </wp14:sizeRelV>
              </wp:anchor>
            </w:drawing>
          </mc:Choice>
          <mc:Fallback>
            <w:pict>
              <v:group id="Group 35" o:spid="_x0000_s1028" style="position:absolute;margin-left:211.7pt;margin-top:0;width:262.9pt;height:11in;z-index:-251653120;mso-width-percent:430;mso-height-percent:1000;mso-position-horizontal:outside;mso-position-horizontal-relative:page;mso-position-vertical:center;mso-position-vertical-relative:page;mso-width-percent:430;mso-height-percent:1000" coordsize="3339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">
                <v:rect id="Rectangle 24" o:spid="_x0000_s1029" style="position:absolute;left:6986;width:19431;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TSNsMA&#10;AADbAAAADwAAAGRycy9kb3ducmV2LnhtbESPT4vCMBTE78J+h/AWvGm6gn+2GkVcRA8iWN37o3k2&#10;dZuX0mS1fnsjCB6HmfkNM1u0thJXanzpWMFXPwFBnDtdcqHgdFz3JiB8QNZYOSYFd/KwmH90Zphq&#10;d+MDXbNQiAhhn6ICE0KdSulzQxZ939XE0Tu7xmKIsimkbvAW4baSgyQZSYslxwWDNa0M5X/Zv1Ww&#10;2V9c/rsy491xvB265Y+9bPZWqe5nu5yCCNSGd/jV3moF3w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TSNsMAAADbAAAADwAAAAAAAAAAAAAAAACYAgAAZHJzL2Rv&#10;d25yZXYueG1sUEsFBgAAAAAEAAQA9QAAAIgDAAAAAA==&#10;" fillcolor="#a9a57c [3204]" stroked="f" strokeweight="2pt">
                  <v:path arrowok="t"/>
                  <v:textbox inset="21.6pt,244.8pt,21.6pt,14.4pt">
                    <w:txbxContent>
                      <w:p w:rsidR="008370CB" w:rsidRDefault="008370CB"/>
                    </w:txbxContent>
                  </v:textbox>
                </v:rect>
                <v:rect id="Rectangle 93" o:spid="_x0000_s1030" style="position:absolute;width:33391;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mvh8MA&#10;AADbAAAADwAAAGRycy9kb3ducmV2LnhtbESPQWvCQBSE74L/YXlCb2ZjLUWjqwSppR5rBPH2zD6T&#10;aPZtyG5j/PfdQsHjMDPfMMt1b2rRUesqywomUQyCOLe64kLBIduOZyCcR9ZYWyYFD3KwXg0HS0y0&#10;vfM3dXtfiABhl6CC0vsmkdLlJRl0kW2Ig3exrUEfZFtI3eI9wE0tX+P4XRqsOCyU2NCmpPy2/zEK&#10;3LnbZY8mPV5PLj+nH2yyt92nUi+jPl2A8NT7Z/i//aUVzK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mvh8MAAADbAAAADwAAAAAAAAAAAAAAAACYAgAAZHJzL2Rv&#10;d25yZXYueG1sUEsFBgAAAAAEAAQA9QAAAIgDAAAAAA==&#10;" filled="f" stroked="f" strokeweight="2pt"/>
                <w10:wrap type="tight" anchorx="page" anchory="page"/>
              </v:group>
            </w:pict>
          </mc:Fallback>
        </mc:AlternateContent>
      </w:r>
    </w:p>
    <w:p w:rsidR="008370CB" w:rsidRDefault="00DE161C" w:rsidP="00DE161C">
      <w:pPr>
        <w:pStyle w:val="Heading1"/>
      </w:pPr>
      <w:r>
        <w:t xml:space="preserve">Synopsis of the code </w:t>
      </w:r>
    </w:p>
    <w:p w:rsidR="00DE161C" w:rsidRDefault="00DE161C" w:rsidP="00DE161C">
      <w:r>
        <w:t>This was a code that started of with , first making the generalized table for my test and training then rearranging the features like splitting the time and the rest of the other feature conversion like scaling etc.</w:t>
      </w:r>
    </w:p>
    <w:p w:rsidR="00DE161C" w:rsidRDefault="00DE161C" w:rsidP="00DE161C">
      <w:r>
        <w:t xml:space="preserve">Then </w:t>
      </w:r>
      <w:r w:rsidR="00B551EC">
        <w:t xml:space="preserve">it was </w:t>
      </w:r>
      <w:r>
        <w:t xml:space="preserve">time to check on the </w:t>
      </w:r>
      <w:r w:rsidR="00530D99">
        <w:t>anomalies, addition</w:t>
      </w:r>
      <w:r w:rsidR="00B551EC">
        <w:t xml:space="preserve"> of simplified columns and addition of extra information like weather that is not provided in the </w:t>
      </w:r>
      <w:r w:rsidR="00530D99">
        <w:t>dataset.</w:t>
      </w:r>
    </w:p>
    <w:p w:rsidR="00B551EC" w:rsidRDefault="00B551EC" w:rsidP="00DE161C">
      <w:r>
        <w:t xml:space="preserve">ANN is the algorithm used to train this </w:t>
      </w:r>
      <w:r w:rsidR="00530D99">
        <w:t>dataset,</w:t>
      </w:r>
      <w:r>
        <w:t xml:space="preserve"> reason being the dataset is very </w:t>
      </w:r>
      <w:r w:rsidR="00530D99">
        <w:t>large.</w:t>
      </w:r>
    </w:p>
    <w:p w:rsidR="00B551EC" w:rsidRDefault="00B551EC" w:rsidP="00B551EC">
      <w:pPr>
        <w:pStyle w:val="Heading1"/>
      </w:pPr>
      <w:r>
        <w:t>What more could be done ……..</w:t>
      </w:r>
    </w:p>
    <w:p w:rsidR="00B551EC" w:rsidRDefault="00B551EC" w:rsidP="00B551EC">
      <w:r>
        <w:t xml:space="preserve">If I had extra time I would have wanted to explore the date feature more in depth by adding features of week </w:t>
      </w:r>
      <w:r w:rsidR="00530D99">
        <w:t>day,</w:t>
      </w:r>
      <w:r>
        <w:t xml:space="preserve"> </w:t>
      </w:r>
      <w:r w:rsidR="00530D99">
        <w:t>weekend,</w:t>
      </w:r>
      <w:r>
        <w:t xml:space="preserve"> which of the days there were more cabs </w:t>
      </w:r>
      <w:r w:rsidR="00530D99">
        <w:t xml:space="preserve">running. </w:t>
      </w:r>
    </w:p>
    <w:p w:rsidR="00B551EC" w:rsidRDefault="00530D99" w:rsidP="00B551EC">
      <w:r>
        <w:t>Using the shortest distance from going from one place to another and then comparing with the observed distance and analyzing the delay that can give an idea on the delay feature for that period of time.</w:t>
      </w:r>
    </w:p>
    <w:p w:rsidR="00D354D5" w:rsidRDefault="00530D99" w:rsidP="00D354D5">
      <w:r>
        <w:t xml:space="preserve">Another algorithm related ensemble learning called </w:t>
      </w:r>
      <w:r w:rsidR="006B17C9">
        <w:t>xgboost</w:t>
      </w:r>
      <w:r>
        <w:t xml:space="preserve"> was what I would want to experiment on if I had time and compare it with the </w:t>
      </w:r>
      <w:r w:rsidR="006B17C9">
        <w:t>ANN.</w:t>
      </w:r>
    </w:p>
    <w:p w:rsidR="00D354D5" w:rsidRDefault="00D354D5" w:rsidP="00D354D5">
      <w:pPr>
        <w:pStyle w:val="Heading1"/>
      </w:pPr>
      <w:r>
        <w:t>If given a DGX</w:t>
      </w:r>
    </w:p>
    <w:p w:rsidR="00D354D5" w:rsidRDefault="00D354D5" w:rsidP="00D354D5">
      <w:r>
        <w:t xml:space="preserve">Would use stratified cross validation on my dataset as this is a complex process and cannot be handled by then machine I </w:t>
      </w:r>
      <w:r w:rsidR="002C1755">
        <w:t>have.</w:t>
      </w:r>
    </w:p>
    <w:p w:rsidR="00D354D5" w:rsidRDefault="00D354D5" w:rsidP="00D354D5">
      <w:r>
        <w:t>Increase the layers I am currently working on to get a better result at a faster rate.</w:t>
      </w:r>
    </w:p>
    <w:p w:rsidR="00D354D5" w:rsidRDefault="00D354D5" w:rsidP="00D354D5"/>
    <w:p w:rsidR="00530D99" w:rsidRDefault="00D354D5" w:rsidP="00D354D5">
      <w:r>
        <w:lastRenderedPageBreak/>
        <w:t xml:space="preserve"> </w:t>
      </w:r>
    </w:p>
    <w:p w:rsidR="00530D99" w:rsidRPr="00B551EC" w:rsidRDefault="00530D99" w:rsidP="00B551EC"/>
    <w:p w:rsidR="008370CB" w:rsidRDefault="008370CB"/>
    <w:sectPr w:rsidR="008370CB">
      <w:headerReference w:type="even" r:id="rId8"/>
      <w:headerReference w:type="default" r:id="rId9"/>
      <w:footerReference w:type="even" r:id="rId10"/>
      <w:footerReference w:type="default" r:id="rId11"/>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EC8" w:rsidRDefault="00522EC8">
      <w:pPr>
        <w:spacing w:after="0" w:line="240" w:lineRule="auto"/>
      </w:pPr>
      <w:r>
        <w:separator/>
      </w:r>
    </w:p>
  </w:endnote>
  <w:endnote w:type="continuationSeparator" w:id="0">
    <w:p w:rsidR="00522EC8" w:rsidRDefault="0052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0CB" w:rsidRDefault="00BC2857">
    <w:pPr>
      <w:pStyle w:val="Footer"/>
    </w:pPr>
    <w:r>
      <w:rPr>
        <w:noProof/>
        <w:lang w:eastAsia="en-US"/>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370CB" w:rsidRDefault="008370C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7"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rsidR="008370CB" w:rsidRDefault="008370CB">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370CB" w:rsidRDefault="008370C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8"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rsidR="008370CB" w:rsidRDefault="008370CB"/>
                </w:txbxContent>
              </v:textbox>
              <w10:wrap anchorx="page" anchory="page"/>
            </v:rect>
          </w:pict>
        </mc:Fallback>
      </mc:AlternateContent>
    </w:r>
    <w:r>
      <w:rPr>
        <w:noProof/>
        <w:lang w:eastAsia="en-US"/>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8370CB" w:rsidRDefault="00BC2857">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2C1755">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9"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8370CB" w:rsidRDefault="00BC2857">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2C1755">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0CB" w:rsidRDefault="00BC2857">
    <w:pPr>
      <w:pStyle w:val="Footer"/>
    </w:pPr>
    <w:r>
      <w:rPr>
        <w:noProof/>
        <w:lang w:eastAsia="en-US"/>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370CB" w:rsidRDefault="008370C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0"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rsidR="008370CB" w:rsidRDefault="008370CB">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370CB" w:rsidRDefault="008370C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1"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rsidR="008370CB" w:rsidRDefault="008370CB"/>
                </w:txbxContent>
              </v:textbox>
              <w10:wrap anchorx="page" anchory="page"/>
            </v:rect>
          </w:pict>
        </mc:Fallback>
      </mc:AlternateContent>
    </w:r>
    <w:r>
      <w:rPr>
        <w:noProof/>
        <w:lang w:eastAsia="en-US"/>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8370CB" w:rsidRDefault="00BC2857">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2C1755">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2"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rsidR="008370CB" w:rsidRDefault="00BC2857">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2C1755">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EC8" w:rsidRDefault="00522EC8">
      <w:pPr>
        <w:spacing w:after="0" w:line="240" w:lineRule="auto"/>
      </w:pPr>
      <w:r>
        <w:separator/>
      </w:r>
    </w:p>
  </w:footnote>
  <w:footnote w:type="continuationSeparator" w:id="0">
    <w:p w:rsidR="00522EC8" w:rsidRDefault="00522E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0CB" w:rsidRDefault="00BC2857">
    <w:pPr>
      <w:pStyle w:val="Header"/>
    </w:pPr>
    <w:r>
      <w:rPr>
        <w:noProof/>
        <w:lang w:eastAsia="en-US"/>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A57F00D9A0804568A8B41B9468E31581"/>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8370CB" w:rsidRDefault="00BC2857">
                              <w:pPr>
                                <w:jc w:val="center"/>
                                <w:rPr>
                                  <w:color w:val="FFFFFF" w:themeColor="background1"/>
                                </w:rPr>
                              </w:pPr>
                              <w:r>
                                <w:rPr>
                                  <w:color w:val="FFFFFF" w:themeColor="background1"/>
                                </w:rPr>
                                <w:t>[Type the document title]</w:t>
                              </w:r>
                            </w:p>
                          </w:sdtContent>
                        </w:sdt>
                        <w:p w:rsidR="008370CB" w:rsidRDefault="008370CB">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31"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placeholder>
                        <w:docPart w:val="A57F00D9A0804568A8B41B9468E31581"/>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8370CB" w:rsidRDefault="00BC2857">
                        <w:pPr>
                          <w:jc w:val="center"/>
                          <w:rPr>
                            <w:color w:val="FFFFFF" w:themeColor="background1"/>
                          </w:rPr>
                        </w:pPr>
                        <w:r>
                          <w:rPr>
                            <w:color w:val="FFFFFF" w:themeColor="background1"/>
                          </w:rPr>
                          <w:t>[Type the document title]</w:t>
                        </w:r>
                      </w:p>
                    </w:sdtContent>
                  </w:sdt>
                  <w:p w:rsidR="008370CB" w:rsidRDefault="008370CB">
                    <w:pPr>
                      <w:jc w:val="center"/>
                      <w:rPr>
                        <w:color w:val="FFFFFF" w:themeColor="background1"/>
                      </w:rPr>
                    </w:pPr>
                  </w:p>
                </w:txbxContent>
              </v:textbox>
              <w10:wrap anchorx="page" anchory="page"/>
            </v:shape>
          </w:pict>
        </mc:Fallback>
      </mc:AlternateContent>
    </w:r>
    <w:r>
      <w:rPr>
        <w:noProof/>
        <w:color w:val="000000"/>
        <w:lang w:eastAsia="en-US"/>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0E4FE537"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Hd7+f4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370CB" w:rsidRDefault="008370C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2"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rsidR="008370CB" w:rsidRDefault="008370CB"/>
                </w:txbxContent>
              </v:textbox>
              <w10:wrap anchorx="page" anchory="page"/>
            </v:rect>
          </w:pict>
        </mc:Fallback>
      </mc:AlternateContent>
    </w:r>
    <w:r>
      <w:rPr>
        <w:noProof/>
        <w:lang w:eastAsia="en-US"/>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370CB" w:rsidRDefault="008370C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3"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rsidR="008370CB" w:rsidRDefault="008370CB">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0CB" w:rsidRDefault="00BC2857">
    <w:pPr>
      <w:pStyle w:val="Header"/>
    </w:pPr>
    <w:r>
      <w:rPr>
        <w:noProof/>
        <w:color w:val="000000"/>
        <w:lang w:eastAsia="en-US"/>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4CBEE99C"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showingPlcHdr/>
                            <w:dataBinding w:prefixMappings="xmlns:ns0='http://schemas.openxmlformats.org/package/2006/metadata/core-properties' xmlns:ns1='http://purl.org/dc/elements/1.1/'" w:xpath="/ns0:coreProperties[1]/ns1:title[1]" w:storeItemID="{6C3C8BC8-F283-45AE-878A-BAB7291924A1}"/>
                            <w:text/>
                          </w:sdtPr>
                          <w:sdtEndPr/>
                          <w:sdtContent>
                            <w:p w:rsidR="008370CB" w:rsidRDefault="00BC2857">
                              <w:pPr>
                                <w:jc w:val="center"/>
                                <w:rPr>
                                  <w:color w:val="FFFFFF" w:themeColor="background1"/>
                                </w:rPr>
                              </w:pPr>
                              <w:r>
                                <w:rPr>
                                  <w:color w:val="FFFFFF" w:themeColor="background1"/>
                                </w:rPr>
                                <w:t>[Type the document title]</w:t>
                              </w:r>
                            </w:p>
                          </w:sdtContent>
                        </w:sdt>
                        <w:p w:rsidR="008370CB" w:rsidRDefault="008370CB">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053362520"/>
                      <w:showingPlcHdr/>
                      <w:dataBinding w:prefixMappings="xmlns:ns0='http://schemas.openxmlformats.org/package/2006/metadata/core-properties' xmlns:ns1='http://purl.org/dc/elements/1.1/'" w:xpath="/ns0:coreProperties[1]/ns1:title[1]" w:storeItemID="{6C3C8BC8-F283-45AE-878A-BAB7291924A1}"/>
                      <w:text/>
                    </w:sdtPr>
                    <w:sdtEndPr/>
                    <w:sdtContent>
                      <w:p w:rsidR="008370CB" w:rsidRDefault="00BC2857">
                        <w:pPr>
                          <w:jc w:val="center"/>
                          <w:rPr>
                            <w:color w:val="FFFFFF" w:themeColor="background1"/>
                          </w:rPr>
                        </w:pPr>
                        <w:r>
                          <w:rPr>
                            <w:color w:val="FFFFFF" w:themeColor="background1"/>
                          </w:rPr>
                          <w:t>[Type the document title]</w:t>
                        </w:r>
                      </w:p>
                    </w:sdtContent>
                  </w:sdt>
                  <w:p w:rsidR="008370CB" w:rsidRDefault="008370CB">
                    <w:pPr>
                      <w:jc w:val="center"/>
                      <w:rPr>
                        <w:color w:val="FFFFFF" w:themeColor="background1"/>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370CB" w:rsidRDefault="008370C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5"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rsidR="008370CB" w:rsidRDefault="008370CB"/>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370CB" w:rsidRDefault="008370C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6"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rsidR="008370CB" w:rsidRDefault="008370CB">
                    <w:pPr>
                      <w:rPr>
                        <w:rFonts w:eastAsia="Times New Roman"/>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61C"/>
    <w:rsid w:val="002C1755"/>
    <w:rsid w:val="0038282C"/>
    <w:rsid w:val="00522EC8"/>
    <w:rsid w:val="00530D99"/>
    <w:rsid w:val="006B17C9"/>
    <w:rsid w:val="008370CB"/>
    <w:rsid w:val="00B551EC"/>
    <w:rsid w:val="00BC2857"/>
    <w:rsid w:val="00D354D5"/>
    <w:rsid w:val="00DE161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02FF79-0497-49CC-BEF0-84F1FD18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5370EB5F1849EC964BFF6690BD33A6"/>
        <w:category>
          <w:name w:val="General"/>
          <w:gallery w:val="placeholder"/>
        </w:category>
        <w:types>
          <w:type w:val="bbPlcHdr"/>
        </w:types>
        <w:behaviors>
          <w:behavior w:val="content"/>
        </w:behaviors>
        <w:guid w:val="{0EDB1F62-92A6-4F96-AF91-C7701B00F2ED}"/>
      </w:docPartPr>
      <w:docPartBody>
        <w:p w:rsidR="008B6FC5" w:rsidRDefault="0013341B">
          <w:pPr>
            <w:pStyle w:val="AE5370EB5F1849EC964BFF6690BD33A6"/>
          </w:pPr>
          <w:r>
            <w:rPr>
              <w:rStyle w:val="PlaceholderText"/>
            </w:rPr>
            <w:t>[Type the document subtitle]</w:t>
          </w:r>
        </w:p>
      </w:docPartBody>
    </w:docPart>
    <w:docPart>
      <w:docPartPr>
        <w:name w:val="E2124E7CFC8F4F2CBAD58CFA0B9A2EBF"/>
        <w:category>
          <w:name w:val="General"/>
          <w:gallery w:val="placeholder"/>
        </w:category>
        <w:types>
          <w:type w:val="bbPlcHdr"/>
        </w:types>
        <w:behaviors>
          <w:behavior w:val="content"/>
        </w:behaviors>
        <w:guid w:val="{F147DDCB-F3BB-4956-A8FE-DA98256CC0AC}"/>
      </w:docPartPr>
      <w:docPartBody>
        <w:p w:rsidR="008B6FC5" w:rsidRDefault="0013341B">
          <w:pPr>
            <w:pStyle w:val="E2124E7CFC8F4F2CBAD58CFA0B9A2EBF"/>
          </w:pPr>
          <w:r>
            <w:rPr>
              <w:color w:val="E7E6E6" w:themeColor="background2"/>
            </w:rPr>
            <w:t>[Type the document subtitle]</w:t>
          </w:r>
        </w:p>
      </w:docPartBody>
    </w:docPart>
    <w:docPart>
      <w:docPartPr>
        <w:name w:val="A57F00D9A0804568A8B41B9468E31581"/>
        <w:category>
          <w:name w:val="General"/>
          <w:gallery w:val="placeholder"/>
        </w:category>
        <w:types>
          <w:type w:val="bbPlcHdr"/>
        </w:types>
        <w:behaviors>
          <w:behavior w:val="content"/>
        </w:behaviors>
        <w:guid w:val="{8166D5C1-D10E-4614-ABA3-4662C0CE893A}"/>
      </w:docPartPr>
      <w:docPartBody>
        <w:p w:rsidR="008B6FC5" w:rsidRDefault="0013341B">
          <w:pPr>
            <w:pStyle w:val="A57F00D9A0804568A8B41B9468E31581"/>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41B"/>
    <w:rsid w:val="0013341B"/>
    <w:rsid w:val="008B6FC5"/>
    <w:rsid w:val="00A20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5B9BD5"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E74B5"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461502AFB341DA8422C6A5E1879C13">
    <w:name w:val="40461502AFB341DA8422C6A5E1879C13"/>
  </w:style>
  <w:style w:type="character" w:styleId="PlaceholderText">
    <w:name w:val="Placeholder Text"/>
    <w:basedOn w:val="DefaultParagraphFont"/>
    <w:uiPriority w:val="99"/>
    <w:rPr>
      <w:color w:val="808080"/>
    </w:rPr>
  </w:style>
  <w:style w:type="paragraph" w:customStyle="1" w:styleId="AE5370EB5F1849EC964BFF6690BD33A6">
    <w:name w:val="AE5370EB5F1849EC964BFF6690BD33A6"/>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5B9BD5"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E74B5" w:themeColor="accent1" w:themeShade="BF"/>
      <w:sz w:val="24"/>
      <w:lang w:eastAsia="ko-KR"/>
    </w:rPr>
  </w:style>
  <w:style w:type="paragraph" w:customStyle="1" w:styleId="24816FBA19264527AD5EF5B0803C089F">
    <w:name w:val="24816FBA19264527AD5EF5B0803C089F"/>
  </w:style>
  <w:style w:type="paragraph" w:customStyle="1" w:styleId="0EB86BEE38214F0EA021EA2ECB7F0486">
    <w:name w:val="0EB86BEE38214F0EA021EA2ECB7F0486"/>
  </w:style>
  <w:style w:type="paragraph" w:customStyle="1" w:styleId="E2124E7CFC8F4F2CBAD58CFA0B9A2EBF">
    <w:name w:val="E2124E7CFC8F4F2CBAD58CFA0B9A2EBF"/>
  </w:style>
  <w:style w:type="paragraph" w:customStyle="1" w:styleId="0161F88FF6ED4FD993E8E97C8D330354">
    <w:name w:val="0161F88FF6ED4FD993E8E97C8D330354"/>
  </w:style>
  <w:style w:type="paragraph" w:customStyle="1" w:styleId="A57F00D9A0804568A8B41B9468E31581">
    <w:name w:val="A57F00D9A0804568A8B41B9468E315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0B8CA370-E5DA-443D-9F4F-90D97954D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Template>
  <TotalTime>108</TotalTime>
  <Pages>3</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NY taxi time prediction     </dc:subject>
  <dc:creator>Windows User</dc:creator>
  <cp:lastModifiedBy>Windows User</cp:lastModifiedBy>
  <cp:revision>2</cp:revision>
  <dcterms:created xsi:type="dcterms:W3CDTF">2018-01-21T17:21:00Z</dcterms:created>
  <dcterms:modified xsi:type="dcterms:W3CDTF">2018-01-24T16:50:00Z</dcterms:modified>
</cp:coreProperties>
</file>